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Lab 3: A Modularized Prototype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Name: Chenyu Yang   ID number: 1670203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Course: Comsc165-5039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Zybooks: Chenyu Yang(Email: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"mailto:cyang203@insite.4cd.edu)"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3"/>
          <w:rFonts w:hint="eastAsia"/>
          <w:sz w:val="24"/>
          <w:szCs w:val="24"/>
        </w:rPr>
        <w:t>cyang203@insite.4cd.edu)</w:t>
      </w:r>
      <w:r>
        <w:rPr>
          <w:rFonts w:hint="eastAsia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Deliverables for this (Lab 3) assignment: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  <w:lang w:eastAsia="zh-CN"/>
        </w:rPr>
        <w:t>Write up a small summary of the classes and functions you will use in your program ( ...this is definitive.  Many of you forgot to submit the summary in Lab 2 --- if you forget the summary this time 3 points will be deducted from your score).  Make sure you list each class and functions that will be use in your program along with a description as to how each works overall towards your project.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  <w:lang w:eastAsia="zh-CN"/>
        </w:rPr>
        <w:t xml:space="preserve"> Submit a full MODULARIZED prototype of your final project.  You will use the information that you learned this week regarding functions and classes to demonstrate your understanding in a fully modularized prototype. ( If you do not have multiple classes and functions demonstrated in this prototype, 3 points will be deducted from your score.</w:t>
      </w:r>
    </w:p>
    <w:p>
      <w:pPr>
        <w:pBdr>
          <w:bottom w:val="single" w:color="auto" w:sz="12" w:space="0"/>
        </w:pBd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  <w:lang w:eastAsia="zh-CN"/>
        </w:rPr>
        <w:t xml:space="preserve"> Source code for your prototype and a screenshot of the prototype running on your computer.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Write up a small summary of the classes and functions you will use in your program.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1.Commodity information object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class itemMarket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char item_name[100];////the name of item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string item_type;//the type of item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int item_quantity;//the quantity of item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int item_price;//the price of item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int i;//Defining variables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void input();//enter the item imformation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};// an object ty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2.staff information object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class storeStaff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char staff_name[100];//the name of staff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int staff_password;//the password of staff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};//an object type about staff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3.String searchItem    The object of search the item.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searchItem(string itemName, store_item iteml)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if(iteml.item_name == itemName)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return iteml.item_name + iteml.item_type + iteml.item_quantity + iteml.item_price;  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"Unavailble."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newStaff(string staffName, string staffPassword)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cout &lt;&lt; "Enter the new staff name: "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cin &gt;&gt; staffName;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staff_name = staffName;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cout &lt;&lt; "Enter the new staff password: "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cin &gt;&gt; staffPassword;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staff_password = staffPassword;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}//staff change the password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5.Void showMenu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function object about the menu.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showMenu()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"This is a online store, please choose a option: "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"1. Add the items information."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"2. Search for an item."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"3. Show the options menu again"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"4. staff change the password"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cout &lt;&lt; "5. Quit" &lt;&lt; endl;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6.Add the item information to the store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void item::input(string item)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"Please enter the name of item: "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cin &gt;&gt; item_name;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"Please enter the type of item: "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cin &gt;&gt; item_type;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"Please enter the quantity of item: "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cin &gt;&gt; item_quantity;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"Please enter the price of item: "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cin &gt;&gt; item_price;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7.Quit the program   Just end and leave the program.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Detailed design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Design the class item commodity to realize the description of commodity information. And design the class staff commodity to realize the description of the staff imformation.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Class itemMarket()       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the imformation about item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Class storeStaff()           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Struct the imformation about store satff 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Void itemMarket::input()    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Enter the item imformation to store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String searchItem()         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 the item and availble to show the imformation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string newStaff()           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Use the function to change the staff password 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Void showMenu()          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 the menu choice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ew Gulim">
    <w:panose1 w:val="02030600000101010101"/>
    <w:charset w:val="81"/>
    <w:family w:val="auto"/>
    <w:pitch w:val="default"/>
    <w:sig w:usb0="B00002AF" w:usb1="7FD77CFB" w:usb2="00000030" w:usb3="00000000" w:csb0="4008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1BF86"/>
    <w:multiLevelType w:val="singleLevel"/>
    <w:tmpl w:val="1711BF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B6A3D2"/>
    <w:multiLevelType w:val="singleLevel"/>
    <w:tmpl w:val="18B6A3D2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E6810"/>
    <w:rsid w:val="449E6810"/>
    <w:rsid w:val="6D535020"/>
    <w:rsid w:val="7F44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4142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2018-07-17T03:36:00Z</dcterms:created>
  <dc:creator>74142</dc:creator>
  <cp:lastModifiedBy>74142</cp:lastModifiedBy>
  <dcterms:modified xsi:type="dcterms:W3CDTF">2018-07-17T05:48:53Z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